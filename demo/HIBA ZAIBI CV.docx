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right" w:tblpY="-854"/>
        <w:tblW w:w="51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4068"/>
        <w:gridCol w:w="6707"/>
      </w:tblGrid>
      <w:tr w:rsidR="002C2CDD" w:rsidRPr="002C476A" w:rsidTr="00042554">
        <w:trPr>
          <w:trHeight w:val="15845"/>
        </w:trPr>
        <w:tc>
          <w:tcPr>
            <w:tcW w:w="4068" w:type="dxa"/>
            <w:tcMar>
              <w:top w:w="504" w:type="dxa"/>
              <w:right w:w="720" w:type="dxa"/>
            </w:tcMar>
          </w:tcPr>
          <w:p w:rsidR="00523479" w:rsidRPr="002C476A" w:rsidRDefault="00CD74C6" w:rsidP="00042554">
            <w:pPr>
              <w:pStyle w:val="Initiales"/>
            </w:pPr>
            <w:bookmarkStart w:id="0" w:name="_GoBack"/>
            <w:bookmarkEnd w:id="0"/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-635</wp:posOffset>
                      </wp:positionV>
                      <wp:extent cx="1466850" cy="1447800"/>
                      <wp:effectExtent l="19050" t="1905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637C34" id="Rectangle 29" o:spid="_x0000_s1026" style="position:absolute;margin-left:20.05pt;margin-top:-.05pt;width:115.5pt;height:1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" filled="f" strokecolor="white [3212]" strokeweight="2.25pt"/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0</wp:posOffset>
                  </wp:positionV>
                  <wp:extent cx="1457325" cy="1457325"/>
                  <wp:effectExtent l="0" t="0" r="9525" b="9525"/>
                  <wp:wrapTight wrapText="bothSides">
                    <wp:wrapPolygon edited="0">
                      <wp:start x="0" y="0"/>
                      <wp:lineTo x="0" y="21459"/>
                      <wp:lineTo x="21459" y="21459"/>
                      <wp:lineTo x="21459" y="0"/>
                      <wp:lineTo x="0" y="0"/>
                    </wp:wrapPolygon>
                  </wp:wrapTight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23203436_544137994426541_3133279969663848674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2C476A" w:rsidRDefault="005019A0" w:rsidP="00042554">
            <w:pPr>
              <w:pStyle w:val="Titre3"/>
            </w:pPr>
            <w:r w:rsidRPr="005019A0">
              <w:t>PROFIL</w:t>
            </w:r>
          </w:p>
          <w:p w:rsidR="005019A0" w:rsidRDefault="005019A0" w:rsidP="00042554">
            <w:pPr>
              <w:jc w:val="both"/>
            </w:pPr>
            <w:r>
              <w:t>Actuellement Etudiante en 3éme</w:t>
            </w:r>
          </w:p>
          <w:p w:rsidR="005019A0" w:rsidRDefault="005019A0" w:rsidP="00042554">
            <w:pPr>
              <w:jc w:val="both"/>
            </w:pPr>
            <w:r>
              <w:t>année business Intelligence à la</w:t>
            </w:r>
          </w:p>
          <w:p w:rsidR="005019A0" w:rsidRDefault="005019A0" w:rsidP="00042554">
            <w:pPr>
              <w:jc w:val="both"/>
            </w:pPr>
            <w:r>
              <w:t>recherche d’un stage pour mon PFE en BI je suis passionnée de la</w:t>
            </w:r>
          </w:p>
          <w:p w:rsidR="002C2CDD" w:rsidRPr="002C476A" w:rsidRDefault="005019A0" w:rsidP="00042554">
            <w:pPr>
              <w:jc w:val="both"/>
            </w:pPr>
            <w:r>
              <w:t>programmation (développement,</w:t>
            </w:r>
            <w:r w:rsidR="00495A4C">
              <w:t xml:space="preserve"> </w:t>
            </w:r>
            <w:r w:rsidR="00933CFC">
              <w:t>data,</w:t>
            </w:r>
            <w:r w:rsidR="00495A4C">
              <w:t xml:space="preserve"> </w:t>
            </w:r>
            <w:r w:rsidR="00933CFC">
              <w:t>business</w:t>
            </w:r>
            <w:r>
              <w:t xml:space="preserve">),curieuse , </w:t>
            </w:r>
            <w:r w:rsidR="00042554">
              <w:t>autonome</w:t>
            </w:r>
          </w:p>
          <w:p w:rsidR="002C2CDD" w:rsidRPr="002C476A" w:rsidRDefault="00CD74C6" w:rsidP="00042554">
            <w:pPr>
              <w:pStyle w:val="Titre3"/>
            </w:pPr>
            <w:r>
              <w:t>LANGUES</w:t>
            </w:r>
          </w:p>
          <w:p w:rsidR="00741125" w:rsidRPr="002C476A" w:rsidRDefault="00CD74C6" w:rsidP="00CD74C6">
            <w:r>
              <w:rPr>
                <w:rFonts w:ascii="Arial" w:hAnsi="Arial" w:cs="Arial"/>
                <w:noProof/>
                <w:sz w:val="23"/>
                <w:szCs w:val="23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9E2250" wp14:editId="42974CDA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245110</wp:posOffset>
                      </wp:positionV>
                      <wp:extent cx="571500" cy="45720"/>
                      <wp:effectExtent l="0" t="0" r="19050" b="114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57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B2378D" id="Rectangle à coins arrondis 25" o:spid="_x0000_s1026" style="position:absolute;margin-left:68.05pt;margin-top:19.3pt;width:4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" fillcolor="#ea4e4e [3204]" strokecolor="#8a1010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3"/>
                <w:szCs w:val="23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9E2250" wp14:editId="42974CDA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417195</wp:posOffset>
                      </wp:positionV>
                      <wp:extent cx="695325" cy="45719"/>
                      <wp:effectExtent l="0" t="0" r="28575" b="12065"/>
                      <wp:wrapNone/>
                      <wp:docPr id="26" name="Rectangle à coins arrondi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571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98819" id="Rectangle à coins arrondis 26" o:spid="_x0000_s1026" style="position:absolute;margin-left:68.05pt;margin-top:32.85pt;width:54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" fillcolor="#ea4e4e [3204]" strokecolor="#8a1010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3"/>
                <w:szCs w:val="23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74295</wp:posOffset>
                      </wp:positionV>
                      <wp:extent cx="800100" cy="45719"/>
                      <wp:effectExtent l="0" t="0" r="19050" b="12065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571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4031F5" id="Rectangle à coins arrondis 24" o:spid="_x0000_s1026" style="position:absolute;margin-left:68.05pt;margin-top:5.85pt;width:63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" fillcolor="#ea4e4e [3204]" strokecolor="#8a1010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Style w:val="markedcontent"/>
                <w:rFonts w:ascii="Arial" w:hAnsi="Arial" w:cs="Arial"/>
                <w:sz w:val="23"/>
                <w:szCs w:val="23"/>
              </w:rPr>
              <w:t>Arabe</w:t>
            </w:r>
            <w:r>
              <w:rPr>
                <w:rStyle w:val="markedcontent"/>
                <w:rFonts w:ascii="Arial" w:hAnsi="Arial" w:cs="Arial"/>
                <w:sz w:val="23"/>
                <w:szCs w:val="23"/>
              </w:rPr>
              <w:t xml:space="preserve"> </w:t>
            </w:r>
            <w:r>
              <w:br/>
            </w:r>
            <w:r>
              <w:rPr>
                <w:rStyle w:val="markedcontent"/>
                <w:rFonts w:ascii="Arial" w:hAnsi="Arial" w:cs="Arial"/>
                <w:sz w:val="23"/>
                <w:szCs w:val="23"/>
              </w:rPr>
              <w:t>Français</w:t>
            </w:r>
            <w:r>
              <w:br/>
            </w:r>
            <w:r>
              <w:rPr>
                <w:rStyle w:val="markedcontent"/>
                <w:rFonts w:ascii="Arial" w:hAnsi="Arial" w:cs="Arial"/>
                <w:sz w:val="23"/>
                <w:szCs w:val="23"/>
              </w:rPr>
              <w:t>Anglais</w:t>
            </w:r>
            <w:r>
              <w:br/>
            </w:r>
          </w:p>
        </w:tc>
        <w:tc>
          <w:tcPr>
            <w:tcW w:w="6707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pPr w:leftFromText="141" w:rightFromText="141" w:vertAnchor="page" w:horzAnchor="margin" w:tblpY="1"/>
              <w:tblOverlap w:val="never"/>
              <w:tblW w:w="6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938"/>
            </w:tblGrid>
            <w:tr w:rsidR="002B6755" w:rsidRPr="002B6755" w:rsidTr="00CD74C6">
              <w:trPr>
                <w:trHeight w:hRule="exact" w:val="993"/>
              </w:trPr>
              <w:tc>
                <w:tcPr>
                  <w:tcW w:w="6938" w:type="dxa"/>
                  <w:vAlign w:val="center"/>
                </w:tcPr>
                <w:p w:rsidR="002B6755" w:rsidRPr="00042554" w:rsidRDefault="002B6755" w:rsidP="00042554">
                  <w:pPr>
                    <w:pStyle w:val="Titre1"/>
                    <w:outlineLvl w:val="0"/>
                    <w:rPr>
                      <w:rFonts w:ascii="Arial Black" w:hAnsi="Arial Black"/>
                      <w:i/>
                      <w:sz w:val="40"/>
                      <w:szCs w:val="40"/>
                    </w:rPr>
                  </w:pPr>
                  <w:sdt>
                    <w:sdtPr>
                      <w:rPr>
                        <w:sz w:val="40"/>
                        <w:szCs w:val="40"/>
                      </w:rPr>
                      <w:alias w:val="Entrez votre nom :"/>
                      <w:tag w:val="Entrez votre nom :"/>
                      <w:id w:val="-296147368"/>
                      <w:placeholder>
                        <w:docPart w:val="DB4E336260B343948EA73D3D75141EF5"/>
                      </w:placeholder>
                      <w15:appearance w15:val="hidden"/>
                    </w:sdtPr>
                    <w:sdtEndPr>
                      <w:rPr>
                        <w:rFonts w:ascii="Arial Black" w:hAnsi="Arial Black"/>
                        <w:i/>
                      </w:rPr>
                    </w:sdtEndPr>
                    <w:sdtContent>
                      <w:r w:rsidRPr="00042554">
                        <w:rPr>
                          <w:rFonts w:ascii="Arial Black" w:hAnsi="Arial Black"/>
                          <w:i/>
                          <w:sz w:val="40"/>
                          <w:szCs w:val="40"/>
                        </w:rPr>
                        <w:t>HIBA ZAIBI</w:t>
                      </w:r>
                    </w:sdtContent>
                  </w:sdt>
                </w:p>
                <w:p w:rsidR="002B6755" w:rsidRPr="00042554" w:rsidRDefault="002B6755" w:rsidP="00042554">
                  <w:pPr>
                    <w:pStyle w:val="Titre2"/>
                    <w:outlineLvl w:val="1"/>
                    <w:rPr>
                      <w:rFonts w:ascii="Bahnschrift" w:hAnsi="Bahnschrift"/>
                      <w:szCs w:val="22"/>
                    </w:rPr>
                  </w:pPr>
                  <w:r w:rsidRPr="00042554">
                    <w:rPr>
                      <w:rFonts w:ascii="Bahnschrift" w:hAnsi="Bahnschrift"/>
                      <w:szCs w:val="22"/>
                    </w:rPr>
                    <w:t>16/01/2001</w:t>
                  </w:r>
                </w:p>
              </w:tc>
            </w:tr>
          </w:tbl>
          <w:p w:rsidR="002C2CDD" w:rsidRPr="002C476A" w:rsidRDefault="005019A0" w:rsidP="00042554">
            <w:pPr>
              <w:pStyle w:val="Titre3"/>
              <w:spacing w:before="0"/>
            </w:pPr>
            <w:r w:rsidRPr="005019A0">
              <w:t>FORMATION</w:t>
            </w:r>
          </w:p>
          <w:p w:rsidR="005019A0" w:rsidRPr="005019A0" w:rsidRDefault="005019A0" w:rsidP="00042554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5019A0">
              <w:rPr>
                <w:rFonts w:asciiTheme="majorHAnsi" w:eastAsiaTheme="majorEastAsia" w:hAnsiTheme="majorHAnsi" w:cstheme="majorBidi"/>
                <w:iCs/>
                <w:caps/>
              </w:rPr>
              <w:t>Faculté des Sciences Economiques et de Gestion de Tunis</w:t>
            </w:r>
          </w:p>
          <w:p w:rsidR="002C2CDD" w:rsidRDefault="005019A0" w:rsidP="00042554">
            <w:pPr>
              <w:rPr>
                <w:rFonts w:asciiTheme="majorHAnsi" w:eastAsiaTheme="majorEastAsia" w:hAnsiTheme="majorHAnsi" w:cstheme="majorBidi"/>
                <w:iCs/>
                <w:caps/>
                <w:sz w:val="20"/>
                <w:szCs w:val="20"/>
              </w:rPr>
            </w:pPr>
            <w:r w:rsidRPr="005019A0">
              <w:rPr>
                <w:rStyle w:val="markedcontent"/>
                <w:rFonts w:ascii="Arial" w:hAnsi="Arial" w:cs="Arial"/>
                <w:sz w:val="20"/>
                <w:szCs w:val="20"/>
              </w:rPr>
              <w:t>2020-2023</w:t>
            </w:r>
            <w:r w:rsidRPr="005019A0">
              <w:rPr>
                <w:rFonts w:asciiTheme="majorHAnsi" w:eastAsiaTheme="majorEastAsia" w:hAnsiTheme="majorHAnsi" w:cstheme="majorBidi"/>
                <w:iCs/>
                <w:caps/>
                <w:sz w:val="20"/>
                <w:szCs w:val="20"/>
              </w:rPr>
              <w:t xml:space="preserve"> </w:t>
            </w:r>
          </w:p>
          <w:p w:rsidR="005019A0" w:rsidRPr="005019A0" w:rsidRDefault="005019A0" w:rsidP="00042554">
            <w:pPr>
              <w:rPr>
                <w:sz w:val="24"/>
                <w:szCs w:val="24"/>
              </w:rPr>
            </w:pPr>
            <w:r w:rsidRPr="005019A0">
              <w:rPr>
                <w:sz w:val="24"/>
                <w:szCs w:val="24"/>
              </w:rPr>
              <w:t>3éme année Business intelligence</w:t>
            </w:r>
          </w:p>
          <w:p w:rsidR="002C2CDD" w:rsidRDefault="00933CFC" w:rsidP="00042554">
            <w:pPr>
              <w:pStyle w:val="Titre4"/>
            </w:pPr>
            <w:r w:rsidRPr="00933CFC">
              <w:t>Lycée Beb EL Khadhra, Tunis</w:t>
            </w:r>
          </w:p>
          <w:p w:rsidR="00933CFC" w:rsidRPr="00933CFC" w:rsidRDefault="00933CFC" w:rsidP="00042554">
            <w:pPr>
              <w:pStyle w:val="Titre4"/>
              <w:rPr>
                <w:rFonts w:ascii="Arial" w:hAnsi="Arial" w:cs="Arial"/>
                <w:sz w:val="20"/>
                <w:szCs w:val="20"/>
              </w:rPr>
            </w:pPr>
            <w:r w:rsidRPr="00933CFC">
              <w:rPr>
                <w:rFonts w:ascii="Arial" w:hAnsi="Arial" w:cs="Arial"/>
                <w:sz w:val="20"/>
                <w:szCs w:val="20"/>
              </w:rPr>
              <w:t>2016-2020</w:t>
            </w:r>
          </w:p>
          <w:p w:rsidR="002C2CDD" w:rsidRDefault="00933CFC" w:rsidP="00042554">
            <w:r w:rsidRPr="00933CFC">
              <w:t>B</w:t>
            </w:r>
            <w:r>
              <w:t xml:space="preserve">AC science </w:t>
            </w:r>
          </w:p>
          <w:p w:rsidR="00933CFC" w:rsidRDefault="00933CFC" w:rsidP="00042554">
            <w:pPr>
              <w:pStyle w:val="Titre4"/>
            </w:pPr>
            <w:r>
              <w:t>ecole primaire privée des soeurs</w:t>
            </w:r>
          </w:p>
          <w:p w:rsidR="00933CFC" w:rsidRDefault="00933CFC" w:rsidP="00042554">
            <w:pPr>
              <w:pStyle w:val="Titre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2006-2015</w:t>
            </w:r>
          </w:p>
          <w:p w:rsidR="002C2CDD" w:rsidRPr="002C476A" w:rsidRDefault="00933CFC" w:rsidP="00042554">
            <w:pPr>
              <w:pStyle w:val="Titre3"/>
              <w:spacing w:before="0"/>
            </w:pPr>
            <w:r w:rsidRPr="00933CFC">
              <w:t>PARCOURS PROFESSIONNEL</w:t>
            </w:r>
          </w:p>
          <w:p w:rsidR="002C2CDD" w:rsidRPr="002C476A" w:rsidRDefault="00933CFC" w:rsidP="00042554">
            <w:pPr>
              <w:pStyle w:val="Titre4"/>
            </w:pPr>
            <w:r>
              <w:t>smart business solution (sbs) – stage (06-2022/07-2022)</w:t>
            </w:r>
          </w:p>
          <w:p w:rsidR="002C2CDD" w:rsidRPr="002C476A" w:rsidRDefault="00933CFC" w:rsidP="00042554">
            <w:r>
              <w:t xml:space="preserve">Réalisation des Dashboard pour l’analyse des réclamations , gérer les tâches des employés , gérer les clients </w:t>
            </w:r>
          </w:p>
          <w:p w:rsidR="002C2CDD" w:rsidRPr="002C476A" w:rsidRDefault="009C1E10" w:rsidP="00042554">
            <w:pPr>
              <w:pStyle w:val="Titre4"/>
            </w:pPr>
            <w:r>
              <w:t>tregi tunisia  - saisonniere</w:t>
            </w:r>
          </w:p>
          <w:p w:rsidR="002C2CDD" w:rsidRDefault="009C1E10" w:rsidP="00042554">
            <w:pPr>
              <w:rPr>
                <w:rStyle w:val="markedcontent"/>
                <w:rFonts w:cs="Arial"/>
              </w:rPr>
            </w:pPr>
            <w:r w:rsidRPr="009C1E10">
              <w:rPr>
                <w:rStyle w:val="markedcontent"/>
                <w:rFonts w:cs="Arial"/>
              </w:rPr>
              <w:t>Gérer le site web et les réclamations</w:t>
            </w:r>
          </w:p>
          <w:p w:rsidR="002C2CDD" w:rsidRPr="002C476A" w:rsidRDefault="009C1E10" w:rsidP="00042554">
            <w:pPr>
              <w:pStyle w:val="Titre3"/>
              <w:spacing w:before="0" w:line="276" w:lineRule="auto"/>
            </w:pPr>
            <w:r>
              <w:t>experience associative</w:t>
            </w:r>
          </w:p>
          <w:p w:rsidR="009C1E10" w:rsidRDefault="009C1E10" w:rsidP="00042554">
            <w:pPr>
              <w:pStyle w:val="Titre4"/>
            </w:pPr>
            <w:r>
              <w:rPr>
                <w:rStyle w:val="osrxxb"/>
              </w:rPr>
              <w:t xml:space="preserve">Croissant-Rouge </w:t>
            </w:r>
            <w:r>
              <w:t>- Membre</w:t>
            </w:r>
          </w:p>
          <w:p w:rsidR="002B6755" w:rsidRPr="002C476A" w:rsidRDefault="002B6755" w:rsidP="00042554">
            <w:pPr>
              <w:pStyle w:val="Titre3"/>
              <w:spacing w:before="0"/>
            </w:pPr>
            <w:r>
              <w:t>projets academiques</w:t>
            </w:r>
          </w:p>
          <w:p w:rsidR="00741125" w:rsidRDefault="00495A4C" w:rsidP="00042554">
            <w:pPr>
              <w:pStyle w:val="Titre4"/>
              <w:rPr>
                <w:rStyle w:val="osrxxb"/>
              </w:rPr>
            </w:pPr>
            <w:r>
              <w:rPr>
                <w:rStyle w:val="osrxxb"/>
              </w:rPr>
              <w:t xml:space="preserve">site web pour un medecin </w:t>
            </w:r>
          </w:p>
          <w:p w:rsidR="00495A4C" w:rsidRPr="00495A4C" w:rsidRDefault="00495A4C" w:rsidP="0004255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U</w:t>
            </w:r>
            <w:r w:rsidRPr="00495A4C">
              <w:rPr>
                <w:rFonts w:eastAsia="Times New Roman" w:cs="Times New Roman"/>
                <w:lang w:eastAsia="fr-FR"/>
              </w:rPr>
              <w:t>n site web pour gérer les rendez-vous des patients</w:t>
            </w:r>
          </w:p>
          <w:p w:rsidR="00495A4C" w:rsidRDefault="00495A4C" w:rsidP="00042554">
            <w:pPr>
              <w:pStyle w:val="Titre4"/>
            </w:pPr>
            <w:r w:rsidRPr="00495A4C">
              <w:t>Site web SALLE DE SPORT</w:t>
            </w:r>
          </w:p>
          <w:p w:rsidR="00495A4C" w:rsidRDefault="00495A4C" w:rsidP="00042554">
            <w:pPr>
              <w:pStyle w:val="Titre4"/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R</w:t>
            </w:r>
            <w:r w:rsidRPr="00495A4C">
              <w:rPr>
                <w:rFonts w:asciiTheme="minorHAnsi" w:hAnsiTheme="minorHAnsi"/>
                <w:caps w:val="0"/>
              </w:rPr>
              <w:t>éalisation d’un site web pour salle de spo</w:t>
            </w:r>
            <w:r>
              <w:rPr>
                <w:rFonts w:asciiTheme="minorHAnsi" w:hAnsiTheme="minorHAnsi"/>
                <w:caps w:val="0"/>
              </w:rPr>
              <w:t xml:space="preserve">rt pour gérer les abonnées, les </w:t>
            </w:r>
            <w:r w:rsidRPr="00495A4C">
              <w:rPr>
                <w:rFonts w:asciiTheme="minorHAnsi" w:hAnsiTheme="minorHAnsi"/>
                <w:caps w:val="0"/>
              </w:rPr>
              <w:t>paiement, les coaches (projet de freelance)</w:t>
            </w:r>
          </w:p>
          <w:p w:rsidR="00042554" w:rsidRPr="00042554" w:rsidRDefault="00042554" w:rsidP="00042554">
            <w:pPr>
              <w:pStyle w:val="Titre3"/>
              <w:spacing w:before="0"/>
              <w:rPr>
                <w:szCs w:val="32"/>
              </w:rPr>
            </w:pPr>
            <w:r w:rsidRPr="00042554">
              <w:rPr>
                <w:rStyle w:val="markedcontent"/>
                <w:rFonts w:cs="Arial"/>
                <w:szCs w:val="32"/>
              </w:rPr>
              <w:t>COMPÉTENCES TECHNIQUE</w:t>
            </w:r>
          </w:p>
          <w:p w:rsidR="00CD74C6" w:rsidRDefault="00042554" w:rsidP="00042554">
            <w:pPr>
              <w:pStyle w:val="Titre4"/>
              <w:rPr>
                <w:rStyle w:val="markedcontent"/>
                <w:rFonts w:asciiTheme="minorHAnsi" w:hAnsiTheme="minorHAnsi" w:cs="Arial"/>
                <w:sz w:val="20"/>
                <w:szCs w:val="20"/>
              </w:rPr>
            </w:pPr>
            <w:r w:rsidRPr="00CD74C6">
              <w:rPr>
                <w:rStyle w:val="markedcontent"/>
                <w:rFonts w:asciiTheme="minorHAnsi" w:hAnsiTheme="minorHAnsi" w:cs="Arial"/>
                <w:b/>
                <w:sz w:val="20"/>
                <w:szCs w:val="20"/>
              </w:rPr>
              <w:t>Programmation :</w:t>
            </w:r>
            <w:r w:rsidR="00CD74C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42554">
              <w:rPr>
                <w:rStyle w:val="markedcontent"/>
                <w:rFonts w:asciiTheme="minorHAnsi" w:hAnsiTheme="minorHAnsi" w:cs="Arial"/>
                <w:sz w:val="20"/>
                <w:szCs w:val="20"/>
              </w:rPr>
              <w:t>Python,c,java,android</w:t>
            </w:r>
            <w:r w:rsidRPr="00042554">
              <w:rPr>
                <w:rFonts w:asciiTheme="minorHAnsi" w:hAnsiTheme="minorHAnsi"/>
                <w:sz w:val="20"/>
                <w:szCs w:val="20"/>
              </w:rPr>
              <w:br/>
            </w:r>
            <w:r w:rsidR="00CD74C6" w:rsidRPr="00CD74C6">
              <w:rPr>
                <w:rStyle w:val="markedcontent"/>
                <w:rFonts w:asciiTheme="minorHAnsi" w:hAnsiTheme="minorHAnsi" w:cs="Arial"/>
                <w:b/>
                <w:sz w:val="20"/>
                <w:szCs w:val="20"/>
              </w:rPr>
              <w:t>WEB :</w:t>
            </w:r>
            <w:r w:rsidR="00CD74C6">
              <w:rPr>
                <w:rStyle w:val="markedcontent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042554">
              <w:rPr>
                <w:rStyle w:val="markedcontent"/>
                <w:rFonts w:asciiTheme="minorHAnsi" w:hAnsiTheme="minorHAnsi" w:cs="Arial"/>
                <w:sz w:val="20"/>
                <w:szCs w:val="20"/>
              </w:rPr>
              <w:t>HTML5,CSS,PHP ,WORDPRESS ,JAVASCRIPTE</w:t>
            </w:r>
            <w:r w:rsidRPr="00042554">
              <w:rPr>
                <w:rFonts w:asciiTheme="minorHAnsi" w:hAnsiTheme="minorHAnsi"/>
                <w:sz w:val="20"/>
                <w:szCs w:val="20"/>
              </w:rPr>
              <w:br/>
            </w:r>
            <w:r w:rsidRPr="00CD74C6">
              <w:rPr>
                <w:rStyle w:val="markedcontent"/>
                <w:rFonts w:asciiTheme="minorHAnsi" w:hAnsiTheme="minorHAnsi" w:cs="Arial"/>
                <w:b/>
                <w:sz w:val="20"/>
                <w:szCs w:val="20"/>
              </w:rPr>
              <w:t>Base de données :</w:t>
            </w:r>
            <w:r w:rsidRPr="00042554">
              <w:rPr>
                <w:rFonts w:asciiTheme="minorHAnsi" w:hAnsiTheme="minorHAnsi"/>
                <w:sz w:val="20"/>
                <w:szCs w:val="20"/>
              </w:rPr>
              <w:br/>
            </w:r>
            <w:r w:rsidRPr="00042554">
              <w:rPr>
                <w:rStyle w:val="markedcontent"/>
                <w:rFonts w:asciiTheme="minorHAnsi" w:hAnsiTheme="minorHAnsi" w:cs="Arial"/>
                <w:sz w:val="20"/>
                <w:szCs w:val="20"/>
              </w:rPr>
              <w:t>PowerBI,oracle,sql/plsql,php</w:t>
            </w:r>
          </w:p>
          <w:p w:rsidR="00042554" w:rsidRPr="00CD74C6" w:rsidRDefault="00042554" w:rsidP="00042554">
            <w:pPr>
              <w:pStyle w:val="Titre4"/>
              <w:rPr>
                <w:rFonts w:asciiTheme="minorHAnsi" w:hAnsiTheme="minorHAnsi" w:cs="Arial"/>
                <w:sz w:val="20"/>
                <w:szCs w:val="20"/>
              </w:rPr>
            </w:pPr>
            <w:r w:rsidRPr="00CD74C6">
              <w:rPr>
                <w:rStyle w:val="markedcontent"/>
                <w:rFonts w:asciiTheme="minorHAnsi" w:hAnsiTheme="minorHAnsi" w:cs="Arial"/>
                <w:b/>
                <w:sz w:val="20"/>
                <w:szCs w:val="20"/>
              </w:rPr>
              <w:t>Méthodologie :</w:t>
            </w:r>
            <w:r w:rsidR="00CD74C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42554">
              <w:rPr>
                <w:rStyle w:val="markedcontent"/>
                <w:rFonts w:asciiTheme="minorHAnsi" w:hAnsiTheme="minorHAnsi" w:cs="Arial"/>
                <w:sz w:val="20"/>
                <w:szCs w:val="20"/>
              </w:rPr>
              <w:t>Agile,scrum</w:t>
            </w:r>
          </w:p>
        </w:tc>
      </w:tr>
    </w:tbl>
    <w:p w:rsidR="00C62C50" w:rsidRPr="002C476A" w:rsidRDefault="00CD74C6" w:rsidP="00826A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-166370</wp:posOffset>
                </wp:positionV>
                <wp:extent cx="7534275" cy="771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7DA4" id="Rectangle 3" o:spid="_x0000_s1026" style="position:absolute;margin-left:0;margin-top:-13.1pt;width:593.25pt;height:60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" fillcolor="#ea4e4e [3204]" strokecolor="#ea4e4e [3204]" strokeweight="1pt">
                <w10:wrap anchorx="page"/>
              </v:rect>
            </w:pict>
          </mc:Fallback>
        </mc:AlternateContent>
      </w:r>
    </w:p>
    <w:sectPr w:rsidR="00C62C50" w:rsidRPr="002C476A" w:rsidSect="00CD74C6">
      <w:headerReference w:type="default" r:id="rId12"/>
      <w:footerReference w:type="default" r:id="rId13"/>
      <w:pgSz w:w="11906" w:h="16838" w:code="9"/>
      <w:pgMar w:top="862" w:right="692" w:bottom="2302" w:left="692" w:header="510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141" w:rsidRDefault="00866141" w:rsidP="00713050">
      <w:pPr>
        <w:spacing w:line="240" w:lineRule="auto"/>
      </w:pPr>
      <w:r>
        <w:separator/>
      </w:r>
    </w:p>
  </w:endnote>
  <w:endnote w:type="continuationSeparator" w:id="0">
    <w:p w:rsidR="00866141" w:rsidRDefault="0086614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295DB3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E58043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F50462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48EFCF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-1116900513"/>
          <w:placeholder>
            <w:docPart w:val="C453C82385AD4ECEADDA7DB0E8AEF541"/>
          </w:placeholder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1426462004"/>
          <w:placeholder>
            <w:docPart w:val="DB4E336260B343948EA73D3D75141EF5"/>
          </w:placeholder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197309073"/>
          <w:placeholder>
            <w:docPart w:val="6E05573700274A0AB546BE4C47EBDBF6"/>
          </w:placeholder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2093693262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45842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D74C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141" w:rsidRDefault="00866141" w:rsidP="00713050">
      <w:pPr>
        <w:spacing w:line="240" w:lineRule="auto"/>
      </w:pPr>
      <w:r>
        <w:separator/>
      </w:r>
    </w:p>
  </w:footnote>
  <w:footnote w:type="continuationSeparator" w:id="0">
    <w:p w:rsidR="00866141" w:rsidRDefault="0086614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2C4ECB" w:rsidP="00826A10">
          <w:pPr>
            <w:pStyle w:val="Initiales"/>
          </w:pPr>
          <w:sdt>
            <w:sdtPr>
              <w:alias w:val="Vos initiales :"/>
              <w:tag w:val="Vos initiales :"/>
              <w:id w:val="-502666738"/>
              <w:placeholder/>
              <w:temporary/>
              <w:showingPlcHdr/>
              <w15:appearance w15:val="hidden"/>
            </w:sdtPr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C4ECB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-1964955709"/>
                    <w:placeholder>
                      <w:docPart w:val="CF9453CD46D5469C8BBF8ED95CC971CC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C9FBE5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A0"/>
    <w:rsid w:val="00042554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6755"/>
    <w:rsid w:val="002C2CDD"/>
    <w:rsid w:val="002C476A"/>
    <w:rsid w:val="002C4ECB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95A4C"/>
    <w:rsid w:val="004A24CC"/>
    <w:rsid w:val="005019A0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66141"/>
    <w:rsid w:val="0088504C"/>
    <w:rsid w:val="0089382B"/>
    <w:rsid w:val="008A1907"/>
    <w:rsid w:val="008C6BCA"/>
    <w:rsid w:val="008C7B50"/>
    <w:rsid w:val="008E4B30"/>
    <w:rsid w:val="00906BEE"/>
    <w:rsid w:val="009243E7"/>
    <w:rsid w:val="00933CFC"/>
    <w:rsid w:val="00985D58"/>
    <w:rsid w:val="009B3C40"/>
    <w:rsid w:val="009C1E1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D74C6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F05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arkedcontent">
    <w:name w:val="markedcontent"/>
    <w:basedOn w:val="Policepardfaut"/>
    <w:rsid w:val="005019A0"/>
  </w:style>
  <w:style w:type="character" w:customStyle="1" w:styleId="osrxxb">
    <w:name w:val="osrxxb"/>
    <w:basedOn w:val="Policepardfaut"/>
    <w:rsid w:val="009C1E10"/>
  </w:style>
  <w:style w:type="character" w:customStyle="1" w:styleId="corrected-phrasedisplayed-text">
    <w:name w:val="corrected-phrase__displayed-text"/>
    <w:basedOn w:val="Policepardfaut"/>
    <w:rsid w:val="0049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%23MOKO_smarTech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9453CD46D5469C8BBF8ED95CC97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DA68D-2288-4734-BAE1-AA29A3CF2152}"/>
      </w:docPartPr>
      <w:docPartBody>
        <w:p w:rsidR="00913319" w:rsidRDefault="00913319">
          <w:pPr>
            <w:pStyle w:val="CF9453CD46D5469C8BBF8ED95CC971CC"/>
          </w:pPr>
          <w:r w:rsidRPr="002C476A">
            <w:rPr>
              <w:lang w:bidi="fr-FR"/>
            </w:rPr>
            <w:t>Établissement</w:t>
          </w:r>
        </w:p>
      </w:docPartBody>
    </w:docPart>
    <w:docPart>
      <w:docPartPr>
        <w:name w:val="C453C82385AD4ECEADDA7DB0E8AEF5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4F69AE-4D46-4445-A0C9-BCD6DC54A866}"/>
      </w:docPartPr>
      <w:docPartBody>
        <w:p w:rsidR="00913319" w:rsidRDefault="00AE75F8" w:rsidP="00AE75F8">
          <w:pPr>
            <w:pStyle w:val="C453C82385AD4ECEADDA7DB0E8AEF541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DB4E336260B343948EA73D3D75141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355B42-6252-4087-816F-D2E566B5B369}"/>
      </w:docPartPr>
      <w:docPartBody>
        <w:p w:rsidR="00913319" w:rsidRDefault="00AE75F8" w:rsidP="00AE75F8">
          <w:pPr>
            <w:pStyle w:val="DB4E336260B343948EA73D3D75141EF5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6E05573700274A0AB546BE4C47EBDB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56C19-8431-472D-8F8C-35EFC8B46444}"/>
      </w:docPartPr>
      <w:docPartBody>
        <w:p w:rsidR="00000000" w:rsidRDefault="00000000">
          <w:pPr>
            <w:pStyle w:val="6E05573700274A0AB546BE4C47EBDBF6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F8"/>
    <w:rsid w:val="00913319"/>
    <w:rsid w:val="00A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277F8A0F3B4EA3AAA064A8015B54DF">
    <w:name w:val="F1277F8A0F3B4EA3AAA064A8015B54DF"/>
  </w:style>
  <w:style w:type="paragraph" w:customStyle="1" w:styleId="EC217D529D0940098CE64993D161F511">
    <w:name w:val="EC217D529D0940098CE64993D161F511"/>
  </w:style>
  <w:style w:type="paragraph" w:customStyle="1" w:styleId="E228436B3AD0454886A2CD91ECC3BE91">
    <w:name w:val="E228436B3AD0454886A2CD91ECC3BE91"/>
  </w:style>
  <w:style w:type="paragraph" w:customStyle="1" w:styleId="AC2169CE44B54AC7A372311FFF518BCB">
    <w:name w:val="AC2169CE44B54AC7A372311FFF518BCB"/>
  </w:style>
  <w:style w:type="paragraph" w:customStyle="1" w:styleId="7CBDEFD17FA54C28B98493A3C112FFA6">
    <w:name w:val="7CBDEFD17FA54C28B98493A3C112FFA6"/>
  </w:style>
  <w:style w:type="paragraph" w:customStyle="1" w:styleId="FF7FA2ED354D44EF8A88FCB22AAF28A2">
    <w:name w:val="FF7FA2ED354D44EF8A88FCB22AAF28A2"/>
  </w:style>
  <w:style w:type="paragraph" w:customStyle="1" w:styleId="12BFF14963844B0DAF6C04882A195025">
    <w:name w:val="12BFF14963844B0DAF6C04882A195025"/>
  </w:style>
  <w:style w:type="paragraph" w:customStyle="1" w:styleId="438435874EFA481FB99F57A8939DEE41">
    <w:name w:val="438435874EFA481FB99F57A8939DEE41"/>
  </w:style>
  <w:style w:type="paragraph" w:customStyle="1" w:styleId="819CA05535234476A4C23C7AA06722A5">
    <w:name w:val="819CA05535234476A4C23C7AA06722A5"/>
  </w:style>
  <w:style w:type="paragraph" w:customStyle="1" w:styleId="BD56324664344929BBF49E8DAD85F99F">
    <w:name w:val="BD56324664344929BBF49E8DAD85F99F"/>
  </w:style>
  <w:style w:type="paragraph" w:customStyle="1" w:styleId="6BD116C2DDE2402EAB91129B0C8BA0FD">
    <w:name w:val="6BD116C2DDE2402EAB91129B0C8BA0FD"/>
  </w:style>
  <w:style w:type="paragraph" w:customStyle="1" w:styleId="7A619C168F7C4589BDA675844878E363">
    <w:name w:val="7A619C168F7C4589BDA675844878E363"/>
  </w:style>
  <w:style w:type="paragraph" w:customStyle="1" w:styleId="2F1805E1757944D3A3B4122C25C7D39F">
    <w:name w:val="2F1805E1757944D3A3B4122C25C7D39F"/>
  </w:style>
  <w:style w:type="paragraph" w:customStyle="1" w:styleId="962C0CE04AAC48D0B910499C651730E9">
    <w:name w:val="962C0CE04AAC48D0B910499C651730E9"/>
  </w:style>
  <w:style w:type="paragraph" w:customStyle="1" w:styleId="2CF3C25B026B4B63B29FEBB958440E7C">
    <w:name w:val="2CF3C25B026B4B63B29FEBB958440E7C"/>
  </w:style>
  <w:style w:type="paragraph" w:customStyle="1" w:styleId="C94FFC1BCA52480C92A4B8912A1F0541">
    <w:name w:val="C94FFC1BCA52480C92A4B8912A1F0541"/>
  </w:style>
  <w:style w:type="paragraph" w:customStyle="1" w:styleId="5991AB59B4674D059009C9958240D8DF">
    <w:name w:val="5991AB59B4674D059009C9958240D8DF"/>
  </w:style>
  <w:style w:type="paragraph" w:customStyle="1" w:styleId="5B1E759AF24741C2AB5EAF7BDC3C5CF8">
    <w:name w:val="5B1E759AF24741C2AB5EAF7BDC3C5CF8"/>
  </w:style>
  <w:style w:type="paragraph" w:customStyle="1" w:styleId="984B1EC81F2F42148E121FD93940C993">
    <w:name w:val="984B1EC81F2F42148E121FD93940C993"/>
  </w:style>
  <w:style w:type="paragraph" w:customStyle="1" w:styleId="D372B3E782CA4399B6369E24E268DE20">
    <w:name w:val="D372B3E782CA4399B6369E24E268DE20"/>
  </w:style>
  <w:style w:type="paragraph" w:customStyle="1" w:styleId="8425D1BC33644FC1A353C1E02E9FDBE3">
    <w:name w:val="8425D1BC33644FC1A353C1E02E9FDBE3"/>
  </w:style>
  <w:style w:type="paragraph" w:customStyle="1" w:styleId="741783A3004344BBA90F4F12F615003C">
    <w:name w:val="741783A3004344BBA90F4F12F615003C"/>
  </w:style>
  <w:style w:type="paragraph" w:customStyle="1" w:styleId="D2F0E54FBE0F4501AF18ACF54C8B1B1F">
    <w:name w:val="D2F0E54FBE0F4501AF18ACF54C8B1B1F"/>
  </w:style>
  <w:style w:type="paragraph" w:customStyle="1" w:styleId="BD0662BBC93E4B518E128BA8AFC3BACB">
    <w:name w:val="BD0662BBC93E4B518E128BA8AFC3BACB"/>
  </w:style>
  <w:style w:type="paragraph" w:customStyle="1" w:styleId="D7E5B806AD084E279AE079501F3AA82B">
    <w:name w:val="D7E5B806AD084E279AE079501F3AA82B"/>
  </w:style>
  <w:style w:type="paragraph" w:customStyle="1" w:styleId="1BA6406393A74E299CC5C35B22C3717C">
    <w:name w:val="1BA6406393A74E299CC5C35B22C3717C"/>
  </w:style>
  <w:style w:type="paragraph" w:customStyle="1" w:styleId="CF9453CD46D5469C8BBF8ED95CC971CC">
    <w:name w:val="CF9453CD46D5469C8BBF8ED95CC971CC"/>
  </w:style>
  <w:style w:type="paragraph" w:customStyle="1" w:styleId="0745513025484E16AF8E44CB64C47D04">
    <w:name w:val="0745513025484E16AF8E44CB64C47D04"/>
  </w:style>
  <w:style w:type="paragraph" w:customStyle="1" w:styleId="08E5E0C8721B4BE58E2AED24DC8D9B0C">
    <w:name w:val="08E5E0C8721B4BE58E2AED24DC8D9B0C"/>
  </w:style>
  <w:style w:type="paragraph" w:customStyle="1" w:styleId="13F20EC2404B42D5A438D8F97B511DA2">
    <w:name w:val="13F20EC2404B42D5A438D8F97B511DA2"/>
  </w:style>
  <w:style w:type="paragraph" w:customStyle="1" w:styleId="73B03D7A28A94FBC9D5F320B23D2C422">
    <w:name w:val="73B03D7A28A94FBC9D5F320B23D2C422"/>
    <w:rsid w:val="00AE75F8"/>
  </w:style>
  <w:style w:type="paragraph" w:customStyle="1" w:styleId="E18F0004AA6546639135A713FEF63F19">
    <w:name w:val="E18F0004AA6546639135A713FEF63F19"/>
    <w:rsid w:val="00AE75F8"/>
  </w:style>
  <w:style w:type="paragraph" w:customStyle="1" w:styleId="6A0E0A859E5245888718AB6F51FE7B3E">
    <w:name w:val="6A0E0A859E5245888718AB6F51FE7B3E"/>
    <w:rsid w:val="00AE75F8"/>
  </w:style>
  <w:style w:type="paragraph" w:customStyle="1" w:styleId="43B3A920402B409ABC08FBA140E16C8E">
    <w:name w:val="43B3A920402B409ABC08FBA140E16C8E"/>
    <w:rsid w:val="00AE75F8"/>
  </w:style>
  <w:style w:type="paragraph" w:customStyle="1" w:styleId="29B4C6BD41C442B0B9052655B9328E0F">
    <w:name w:val="29B4C6BD41C442B0B9052655B9328E0F"/>
    <w:rsid w:val="00AE75F8"/>
  </w:style>
  <w:style w:type="paragraph" w:customStyle="1" w:styleId="C453C82385AD4ECEADDA7DB0E8AEF541">
    <w:name w:val="C453C82385AD4ECEADDA7DB0E8AEF541"/>
    <w:rsid w:val="00AE75F8"/>
  </w:style>
  <w:style w:type="paragraph" w:customStyle="1" w:styleId="DB4E336260B343948EA73D3D75141EF5">
    <w:name w:val="DB4E336260B343948EA73D3D75141EF5"/>
    <w:rsid w:val="00AE75F8"/>
  </w:style>
  <w:style w:type="paragraph" w:customStyle="1" w:styleId="6E05573700274A0AB546BE4C47EBDBF6">
    <w:name w:val="6E05573700274A0AB546BE4C47EBD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A7A9EC-E74E-4934-B704-7D8E18BB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2023-01-06T20:22:00Z</dcterms:created>
  <dcterms:modified xsi:type="dcterms:W3CDTF">2023-01-06T21:36:00Z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